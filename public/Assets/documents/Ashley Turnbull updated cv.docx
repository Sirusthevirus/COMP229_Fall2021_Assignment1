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05592CC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E2FDFF5" w14:textId="5D80EC67" w:rsidR="00692703" w:rsidRPr="001B0A1E" w:rsidRDefault="001B0A1E" w:rsidP="00913946">
            <w:pPr>
              <w:pStyle w:val="Title"/>
              <w:rPr>
                <w:rFonts w:asciiTheme="minorHAnsi" w:eastAsiaTheme="minorHAnsi" w:hAnsiTheme="minorHAnsi" w:cstheme="minorBidi"/>
                <w:caps w:val="0"/>
                <w:kern w:val="0"/>
                <w:sz w:val="56"/>
              </w:rPr>
            </w:pPr>
            <w:r w:rsidRPr="001B0A1E">
              <w:rPr>
                <w:rFonts w:asciiTheme="minorHAnsi" w:eastAsiaTheme="minorHAnsi" w:hAnsiTheme="minorHAnsi" w:cstheme="minorBidi"/>
                <w:b/>
                <w:iCs/>
                <w:caps w:val="0"/>
                <w:kern w:val="0"/>
                <w:sz w:val="56"/>
              </w:rPr>
              <w:t>Ashley</w:t>
            </w:r>
            <w:r w:rsidR="00692703" w:rsidRPr="001B0A1E">
              <w:rPr>
                <w:rFonts w:asciiTheme="minorHAnsi" w:eastAsiaTheme="minorHAnsi" w:hAnsiTheme="minorHAnsi" w:cstheme="minorBidi"/>
                <w:caps w:val="0"/>
                <w:kern w:val="0"/>
                <w:sz w:val="56"/>
              </w:rPr>
              <w:t xml:space="preserve"> </w:t>
            </w:r>
            <w:r w:rsidRPr="001B0A1E">
              <w:rPr>
                <w:rFonts w:asciiTheme="minorHAnsi" w:eastAsiaTheme="minorHAnsi" w:hAnsiTheme="minorHAnsi" w:cstheme="minorBidi"/>
                <w:b/>
                <w:iCs/>
                <w:caps w:val="0"/>
                <w:kern w:val="0"/>
                <w:sz w:val="56"/>
              </w:rPr>
              <w:t>Turnbull</w:t>
            </w:r>
          </w:p>
          <w:p w14:paraId="3DAFBEB4" w14:textId="115F49BA" w:rsidR="00692703" w:rsidRPr="001B0A1E" w:rsidRDefault="001B0A1E" w:rsidP="00913946">
            <w:pPr>
              <w:pStyle w:val="ContactInfo"/>
              <w:contextualSpacing w:val="0"/>
              <w:rPr>
                <w:sz w:val="32"/>
                <w:szCs w:val="32"/>
              </w:rPr>
            </w:pPr>
            <w:r w:rsidRPr="001B0A1E">
              <w:rPr>
                <w:sz w:val="32"/>
                <w:szCs w:val="32"/>
              </w:rPr>
              <w:t>937 Progress Avenue</w:t>
            </w:r>
            <w:r w:rsidR="00692703" w:rsidRPr="001B0A1E">
              <w:rPr>
                <w:sz w:val="32"/>
                <w:szCs w:val="32"/>
              </w:rPr>
              <w:t xml:space="preserve"> </w:t>
            </w:r>
            <w:sdt>
              <w:sdtPr>
                <w:rPr>
                  <w:sz w:val="32"/>
                  <w:szCs w:val="32"/>
                </w:rPr>
                <w:alias w:val="Divider dot:"/>
                <w:tag w:val="Divider dot:"/>
                <w:id w:val="-1459182552"/>
                <w:placeholder>
                  <w:docPart w:val="7DBC3513F0454E7BBA70C9A42F4278B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B0A1E">
                  <w:rPr>
                    <w:sz w:val="32"/>
                    <w:szCs w:val="32"/>
                  </w:rPr>
                  <w:t>·</w:t>
                </w:r>
              </w:sdtContent>
            </w:sdt>
            <w:r w:rsidR="00692703" w:rsidRPr="001B0A1E">
              <w:rPr>
                <w:sz w:val="32"/>
                <w:szCs w:val="32"/>
              </w:rPr>
              <w:t xml:space="preserve"> </w:t>
            </w:r>
            <w:r w:rsidRPr="001B0A1E">
              <w:rPr>
                <w:sz w:val="32"/>
                <w:szCs w:val="32"/>
              </w:rPr>
              <w:t>+1 (647) 563 2</w:t>
            </w:r>
            <w:r w:rsidR="0078566A">
              <w:rPr>
                <w:sz w:val="32"/>
                <w:szCs w:val="32"/>
              </w:rPr>
              <w:t>1</w:t>
            </w:r>
            <w:r w:rsidRPr="001B0A1E">
              <w:rPr>
                <w:sz w:val="32"/>
                <w:szCs w:val="32"/>
              </w:rPr>
              <w:t>00</w:t>
            </w:r>
          </w:p>
          <w:p w14:paraId="1A33CD3E" w14:textId="018F6D6E" w:rsidR="00692703" w:rsidRPr="00CF1A49" w:rsidRDefault="001B0A1E" w:rsidP="00913946">
            <w:pPr>
              <w:pStyle w:val="ContactInfoEmphasis"/>
              <w:contextualSpacing w:val="0"/>
            </w:pPr>
            <w:r w:rsidRPr="001B0A1E">
              <w:rPr>
                <w:sz w:val="32"/>
                <w:szCs w:val="32"/>
              </w:rPr>
              <w:t>Turnbull543@hotmail.com</w:t>
            </w:r>
            <w:r w:rsidR="00692703" w:rsidRPr="00CF1A49">
              <w:t xml:space="preserve"> </w:t>
            </w:r>
          </w:p>
        </w:tc>
      </w:tr>
      <w:tr w:rsidR="009571D8" w:rsidRPr="00CF1A49" w14:paraId="1AD57150" w14:textId="77777777" w:rsidTr="00692703">
        <w:tc>
          <w:tcPr>
            <w:tcW w:w="9360" w:type="dxa"/>
            <w:tcMar>
              <w:top w:w="432" w:type="dxa"/>
            </w:tcMar>
          </w:tcPr>
          <w:p w14:paraId="10F881E7" w14:textId="7AB049B9" w:rsidR="001B0A1E" w:rsidRDefault="001B0A1E" w:rsidP="001B0A1E">
            <w:pPr>
              <w:spacing w:after="75"/>
              <w:jc w:val="both"/>
              <w:rPr>
                <w:rFonts w:ascii="Arial" w:eastAsia="Arial" w:hAnsi="Arial" w:cs="Arial"/>
                <w:sz w:val="20"/>
              </w:rPr>
            </w:pPr>
            <w:bookmarkStart w:id="0" w:name="_Hlk66790934"/>
            <w:r>
              <w:rPr>
                <w:rFonts w:ascii="Arial" w:eastAsia="Arial" w:hAnsi="Arial" w:cs="Arial"/>
                <w:sz w:val="20"/>
              </w:rPr>
              <w:t>I am a respectful</w:t>
            </w:r>
            <w:r w:rsidR="00966ED6">
              <w:rPr>
                <w:rFonts w:ascii="Arial" w:eastAsia="Arial" w:hAnsi="Arial" w:cs="Arial"/>
                <w:sz w:val="20"/>
              </w:rPr>
              <w:t xml:space="preserve">, motivated and </w:t>
            </w:r>
            <w:r>
              <w:rPr>
                <w:rFonts w:ascii="Arial" w:eastAsia="Arial" w:hAnsi="Arial" w:cs="Arial"/>
                <w:sz w:val="20"/>
              </w:rPr>
              <w:t xml:space="preserve">hard-working young man, who is both honest and reliable. I tend to lean towards the side of perfectionism, which I believe stands me in good stead for career opportunities that lay ahead.  I have the ability to pick up on broad concepts and translate these into detail with ease. </w:t>
            </w:r>
          </w:p>
          <w:bookmarkEnd w:id="0"/>
          <w:p w14:paraId="289C2EEC" w14:textId="77777777" w:rsidR="001B0A1E" w:rsidRDefault="001B0A1E" w:rsidP="001B0A1E">
            <w:pPr>
              <w:spacing w:after="75"/>
              <w:jc w:val="both"/>
              <w:rPr>
                <w:rFonts w:ascii="Arial" w:eastAsia="Arial" w:hAnsi="Arial" w:cs="Arial"/>
                <w:sz w:val="20"/>
              </w:rPr>
            </w:pPr>
          </w:p>
          <w:p w14:paraId="0AC0C976" w14:textId="77777777" w:rsidR="001B0A1E" w:rsidRDefault="001B0A1E" w:rsidP="001B0A1E">
            <w:pPr>
              <w:spacing w:after="75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 have worked since a young age in businesses that require a high level of customer interaction, and as such, I have the ability to deal with people in a multitude of situations and environments. Customer satisfaction is key-critical for success and my understanding of this concept has become adept from a young age.</w:t>
            </w:r>
          </w:p>
          <w:p w14:paraId="20FD7069" w14:textId="77777777" w:rsidR="001B0A1E" w:rsidRDefault="001B0A1E" w:rsidP="001B0A1E">
            <w:pPr>
              <w:spacing w:after="75"/>
              <w:jc w:val="both"/>
              <w:rPr>
                <w:rFonts w:ascii="Arial" w:eastAsia="Arial" w:hAnsi="Arial" w:cs="Arial"/>
                <w:sz w:val="20"/>
              </w:rPr>
            </w:pPr>
          </w:p>
          <w:p w14:paraId="35CE3CFE" w14:textId="77777777" w:rsidR="001B0A1E" w:rsidRDefault="001B0A1E" w:rsidP="001B0A1E">
            <w:pPr>
              <w:spacing w:after="75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 am skilled in the Microsoft suite of consumer applications, effectively making use of Microsoft Word, Excel, PowerPoint, Pastel and Visual Studios. I have significant experience in Website Design &amp; Creation using Bootstrap, HTML5, CSS, PHP and JavaScript.</w:t>
            </w:r>
          </w:p>
          <w:p w14:paraId="7DED7CB0" w14:textId="673ACF10" w:rsidR="001755A8" w:rsidRPr="00CF1A49" w:rsidRDefault="001755A8" w:rsidP="00913946">
            <w:pPr>
              <w:contextualSpacing w:val="0"/>
            </w:pPr>
          </w:p>
        </w:tc>
      </w:tr>
    </w:tbl>
    <w:p w14:paraId="0968C9D5" w14:textId="77777777" w:rsidR="004E01EB" w:rsidRPr="00CF1A49" w:rsidRDefault="003A1263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53BAD1A2AB04DB18C045530289E5E61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8638AE1" w14:textId="77777777" w:rsidTr="00D66A52">
        <w:tc>
          <w:tcPr>
            <w:tcW w:w="9355" w:type="dxa"/>
          </w:tcPr>
          <w:p w14:paraId="14139399" w14:textId="4E63B394" w:rsidR="001D0BF1" w:rsidRPr="00CF1A49" w:rsidRDefault="00E13AA0" w:rsidP="001D0BF1">
            <w:pPr>
              <w:pStyle w:val="Heading3"/>
              <w:contextualSpacing w:val="0"/>
              <w:outlineLvl w:val="2"/>
            </w:pPr>
            <w:r>
              <w:t>2017</w:t>
            </w:r>
            <w:r w:rsidR="001D0BF1" w:rsidRPr="00CF1A49">
              <w:t xml:space="preserve"> – </w:t>
            </w:r>
            <w:r>
              <w:t>2020</w:t>
            </w:r>
          </w:p>
          <w:p w14:paraId="4E12164B" w14:textId="4BF27953" w:rsidR="001D0BF1" w:rsidRDefault="00E13AA0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Junior Software developer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net2Africa Software solutions</w:t>
            </w:r>
          </w:p>
          <w:p w14:paraId="5C4C18CF" w14:textId="77777777" w:rsidR="00E13AA0" w:rsidRPr="00E13AA0" w:rsidRDefault="00E13AA0" w:rsidP="00E13AA0">
            <w:pPr>
              <w:spacing w:after="45"/>
              <w:ind w:left="2160" w:hanging="2160"/>
            </w:pPr>
            <w:r w:rsidRPr="00E13AA0">
              <w:t>Applied clean code practices and design patterns to develop readable,</w:t>
            </w:r>
          </w:p>
          <w:p w14:paraId="6E60A546" w14:textId="0905C6E4" w:rsidR="00E13AA0" w:rsidRDefault="00E13AA0" w:rsidP="00E13AA0">
            <w:pPr>
              <w:spacing w:after="45"/>
            </w:pPr>
            <w:r w:rsidRPr="00E13AA0">
              <w:t>maintainable and scalable code for an Insurance Web Application.</w:t>
            </w:r>
          </w:p>
          <w:p w14:paraId="3DABCB1B" w14:textId="3DF10353" w:rsidR="00E13AA0" w:rsidRDefault="00E13AA0" w:rsidP="00E13AA0">
            <w:pPr>
              <w:spacing w:after="45"/>
            </w:pPr>
          </w:p>
          <w:p w14:paraId="6219603E" w14:textId="77777777" w:rsidR="00074013" w:rsidRDefault="00074013" w:rsidP="00E13AA0">
            <w:pPr>
              <w:spacing w:after="45"/>
            </w:pPr>
          </w:p>
          <w:p w14:paraId="738CCC68" w14:textId="60DDEA06" w:rsidR="00966ED6" w:rsidRPr="00074013" w:rsidRDefault="00E13AA0" w:rsidP="00074013">
            <w:pPr>
              <w:pStyle w:val="ListParagraph"/>
              <w:numPr>
                <w:ilvl w:val="0"/>
                <w:numId w:val="15"/>
              </w:numPr>
              <w:spacing w:after="45"/>
              <w:rPr>
                <w:rFonts w:ascii="Arial" w:eastAsia="Arial" w:hAnsi="Arial" w:cs="Arial"/>
                <w:sz w:val="20"/>
              </w:rPr>
            </w:pPr>
            <w:r w:rsidRPr="00E13AA0">
              <w:rPr>
                <w:rFonts w:ascii="Arial" w:eastAsia="Arial" w:hAnsi="Arial" w:cs="Arial"/>
                <w:sz w:val="20"/>
              </w:rPr>
              <w:t>Developed solutions in a full stack capacity, writing the front-end and back-end code as part of a team.</w:t>
            </w:r>
          </w:p>
          <w:p w14:paraId="10DE1943" w14:textId="238A39FD" w:rsidR="00966ED6" w:rsidRPr="00074013" w:rsidRDefault="00E13AA0" w:rsidP="00966ED6">
            <w:pPr>
              <w:pStyle w:val="ListParagraph"/>
              <w:numPr>
                <w:ilvl w:val="0"/>
                <w:numId w:val="15"/>
              </w:numPr>
              <w:spacing w:after="45"/>
              <w:rPr>
                <w:rFonts w:ascii="Arial" w:eastAsia="Arial" w:hAnsi="Arial" w:cs="Arial"/>
                <w:sz w:val="20"/>
              </w:rPr>
            </w:pPr>
            <w:r w:rsidRPr="00074013">
              <w:rPr>
                <w:rFonts w:ascii="Arial" w:eastAsia="Arial" w:hAnsi="Arial" w:cs="Arial"/>
                <w:sz w:val="20"/>
              </w:rPr>
              <w:t>Developed and designed SQL Functions for financial tracking and reporting on various Policy Details.</w:t>
            </w:r>
          </w:p>
          <w:p w14:paraId="39E6CFD4" w14:textId="7F996365" w:rsidR="00966ED6" w:rsidRPr="00074013" w:rsidRDefault="00E13AA0" w:rsidP="00074013">
            <w:pPr>
              <w:pStyle w:val="ListParagraph"/>
              <w:numPr>
                <w:ilvl w:val="0"/>
                <w:numId w:val="15"/>
              </w:numPr>
              <w:spacing w:after="45"/>
              <w:rPr>
                <w:rFonts w:ascii="Arial" w:eastAsia="Arial" w:hAnsi="Arial" w:cs="Arial"/>
                <w:sz w:val="20"/>
              </w:rPr>
            </w:pPr>
            <w:r w:rsidRPr="00E13AA0">
              <w:rPr>
                <w:rFonts w:ascii="Arial" w:eastAsia="Arial" w:hAnsi="Arial" w:cs="Arial"/>
                <w:sz w:val="20"/>
              </w:rPr>
              <w:t>Consulted with clients regularly regarding projects, proposals, and technical issues that arise during the development process.</w:t>
            </w:r>
          </w:p>
          <w:p w14:paraId="653C2EC0" w14:textId="14867D2C" w:rsidR="00966ED6" w:rsidRPr="00074013" w:rsidRDefault="00966ED6" w:rsidP="00074013">
            <w:pPr>
              <w:pStyle w:val="ListParagraph"/>
              <w:numPr>
                <w:ilvl w:val="0"/>
                <w:numId w:val="15"/>
              </w:numPr>
              <w:spacing w:after="4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Confident problem-solving abilities to overcome problems with creative solutions that are designed to last long-term.</w:t>
            </w:r>
          </w:p>
          <w:p w14:paraId="5B6A5469" w14:textId="7C0121C8" w:rsidR="00966ED6" w:rsidRDefault="00E13AA0" w:rsidP="00074013">
            <w:pPr>
              <w:pStyle w:val="ListParagraph"/>
              <w:numPr>
                <w:ilvl w:val="0"/>
                <w:numId w:val="15"/>
              </w:numPr>
            </w:pPr>
            <w:r w:rsidRPr="00E13AA0">
              <w:t>Daily Server Health Checks &amp; Maintenance.</w:t>
            </w:r>
          </w:p>
          <w:p w14:paraId="0FD76E04" w14:textId="688B441A" w:rsidR="00E13AA0" w:rsidRPr="00E13AA0" w:rsidRDefault="00E13AA0" w:rsidP="00E13AA0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ascii="Arial" w:eastAsia="Arial" w:hAnsi="Arial" w:cs="Arial"/>
                <w:sz w:val="20"/>
              </w:rPr>
              <w:t>Automated the daily maintenance checks, utilizing tools such as Jenkins and PowerShell to deliver daily reports on server health and statistics, as well as reports on data stored in SQL.</w:t>
            </w:r>
          </w:p>
          <w:p w14:paraId="0F3C4DCD" w14:textId="3C67E1DD" w:rsidR="001E3120" w:rsidRDefault="001E3120" w:rsidP="001D0BF1">
            <w:pPr>
              <w:contextualSpacing w:val="0"/>
            </w:pPr>
          </w:p>
          <w:p w14:paraId="7850B486" w14:textId="77777777" w:rsidR="00074013" w:rsidRDefault="00074013" w:rsidP="001D0BF1">
            <w:pPr>
              <w:contextualSpacing w:val="0"/>
            </w:pPr>
          </w:p>
          <w:p w14:paraId="0AD3BE68" w14:textId="573B6DA5" w:rsidR="002F7DD1" w:rsidRPr="002F7DD1" w:rsidRDefault="002F7DD1" w:rsidP="001D0BF1">
            <w:pPr>
              <w:contextualSpacing w:val="0"/>
              <w:rPr>
                <w:rFonts w:eastAsiaTheme="majorEastAsia" w:cstheme="majorBidi"/>
                <w:b/>
                <w:caps/>
                <w:szCs w:val="24"/>
              </w:rPr>
            </w:pPr>
            <w:r w:rsidRPr="002F5303">
              <w:rPr>
                <w:rFonts w:eastAsiaTheme="majorEastAsia" w:cstheme="majorBidi"/>
                <w:bCs/>
                <w:caps/>
                <w:color w:val="auto"/>
              </w:rPr>
              <w:t>References</w:t>
            </w:r>
            <w: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: </w:t>
            </w:r>
            <w:r w:rsidRPr="002F7DD1">
              <w:rPr>
                <w:smallCaps/>
                <w:szCs w:val="24"/>
              </w:rPr>
              <w:t>Linda Fouche</w:t>
            </w:r>
            <w:r>
              <w:rPr>
                <w:smallCaps/>
                <w:szCs w:val="24"/>
              </w:rPr>
              <w:t>: +27</w:t>
            </w:r>
            <w:r w:rsidR="00966ED6">
              <w:rPr>
                <w:smallCaps/>
                <w:szCs w:val="24"/>
              </w:rPr>
              <w:t xml:space="preserve"> 82</w:t>
            </w:r>
            <w:r>
              <w:rPr>
                <w:smallCaps/>
                <w:szCs w:val="24"/>
              </w:rPr>
              <w:t xml:space="preserve"> </w:t>
            </w:r>
            <w:r w:rsidR="00966ED6">
              <w:rPr>
                <w:smallCaps/>
                <w:szCs w:val="24"/>
              </w:rPr>
              <w:t>771 1277</w:t>
            </w:r>
          </w:p>
          <w:p w14:paraId="26EE208D" w14:textId="23E9F61E" w:rsidR="002F7DD1" w:rsidRPr="00CF1A49" w:rsidRDefault="002F7DD1" w:rsidP="001D0BF1">
            <w:pPr>
              <w:contextualSpacing w:val="0"/>
            </w:pPr>
            <w:r w:rsidRPr="002F7DD1">
              <w:rPr>
                <w:rFonts w:eastAsiaTheme="majorEastAsia" w:cstheme="majorBidi"/>
                <w:b/>
                <w:caps/>
                <w:szCs w:val="24"/>
              </w:rPr>
              <w:t xml:space="preserve">                         </w:t>
            </w:r>
            <w:r w:rsidRPr="002F7DD1">
              <w:rPr>
                <w:smallCaps/>
                <w:szCs w:val="24"/>
              </w:rPr>
              <w:t xml:space="preserve">Johan </w:t>
            </w:r>
            <w:r w:rsidR="00966ED6" w:rsidRPr="002F7DD1">
              <w:rPr>
                <w:smallCaps/>
                <w:szCs w:val="24"/>
              </w:rPr>
              <w:t>Oosthuizen</w:t>
            </w:r>
            <w:r w:rsidR="00966ED6">
              <w:rPr>
                <w:smallCaps/>
                <w:szCs w:val="24"/>
              </w:rPr>
              <w:t>: +27 82 562 7532</w:t>
            </w:r>
          </w:p>
        </w:tc>
      </w:tr>
      <w:tr w:rsidR="00F61DF9" w:rsidRPr="00CF1A49" w14:paraId="6F539F0E" w14:textId="77777777" w:rsidTr="00F61DF9">
        <w:tc>
          <w:tcPr>
            <w:tcW w:w="9355" w:type="dxa"/>
            <w:tcMar>
              <w:top w:w="216" w:type="dxa"/>
            </w:tcMar>
          </w:tcPr>
          <w:p w14:paraId="29A3E012" w14:textId="4B2A5F55" w:rsidR="00966ED6" w:rsidRDefault="00966ED6" w:rsidP="00966ED6">
            <w:pPr>
              <w:pStyle w:val="Heading3"/>
              <w:contextualSpacing w:val="0"/>
              <w:outlineLvl w:val="2"/>
            </w:pPr>
          </w:p>
          <w:p w14:paraId="33981406" w14:textId="6C450358" w:rsidR="00074013" w:rsidRDefault="00074013" w:rsidP="00966ED6">
            <w:pPr>
              <w:pStyle w:val="Heading3"/>
              <w:contextualSpacing w:val="0"/>
              <w:outlineLvl w:val="2"/>
            </w:pPr>
          </w:p>
          <w:p w14:paraId="2E9E26A7" w14:textId="043DACDD" w:rsidR="00074013" w:rsidRDefault="00074013" w:rsidP="00966ED6">
            <w:pPr>
              <w:pStyle w:val="Heading3"/>
              <w:contextualSpacing w:val="0"/>
              <w:outlineLvl w:val="2"/>
            </w:pPr>
          </w:p>
          <w:p w14:paraId="4D1D45BE" w14:textId="77097159" w:rsidR="00074013" w:rsidRDefault="00074013" w:rsidP="00966ED6">
            <w:pPr>
              <w:pStyle w:val="Heading3"/>
              <w:contextualSpacing w:val="0"/>
              <w:outlineLvl w:val="2"/>
            </w:pPr>
          </w:p>
          <w:p w14:paraId="7C35FB27" w14:textId="77777777" w:rsidR="00074013" w:rsidRDefault="00074013" w:rsidP="00966ED6">
            <w:pPr>
              <w:pStyle w:val="Heading3"/>
              <w:contextualSpacing w:val="0"/>
              <w:outlineLvl w:val="2"/>
            </w:pPr>
          </w:p>
          <w:p w14:paraId="51BF76C8" w14:textId="77777777" w:rsidR="007414B1" w:rsidRDefault="007414B1" w:rsidP="00966ED6">
            <w:pPr>
              <w:pStyle w:val="Heading3"/>
              <w:contextualSpacing w:val="0"/>
              <w:outlineLvl w:val="2"/>
            </w:pPr>
          </w:p>
          <w:p w14:paraId="0B676BF0" w14:textId="2F7FB7EB" w:rsidR="00966ED6" w:rsidRPr="00CF1A49" w:rsidRDefault="00966ED6" w:rsidP="00966ED6">
            <w:pPr>
              <w:pStyle w:val="Heading3"/>
              <w:contextualSpacing w:val="0"/>
              <w:outlineLvl w:val="2"/>
            </w:pPr>
            <w:r>
              <w:t>2018</w:t>
            </w:r>
            <w:r w:rsidRPr="00CF1A49">
              <w:t xml:space="preserve"> – </w:t>
            </w:r>
            <w:r>
              <w:t>2020</w:t>
            </w:r>
          </w:p>
          <w:p w14:paraId="34A059EA" w14:textId="6721ECA9" w:rsidR="00966ED6" w:rsidRDefault="00966ED6" w:rsidP="00074013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Software developer (Part Time)</w:t>
            </w:r>
            <w:r w:rsidRPr="00CF1A49">
              <w:t xml:space="preserve">, </w:t>
            </w:r>
            <w:r>
              <w:rPr>
                <w:rStyle w:val="SubtleReference"/>
              </w:rPr>
              <w:t>Rubix Development</w:t>
            </w:r>
          </w:p>
          <w:p w14:paraId="675D348A" w14:textId="595E6063" w:rsidR="007414B1" w:rsidRDefault="00074013" w:rsidP="002F5303">
            <w:pPr>
              <w:spacing w:after="45"/>
            </w:pPr>
            <w:r>
              <w:t xml:space="preserve">Started our own website development company focused on developing stunning and </w:t>
            </w:r>
            <w:r w:rsidR="00D2401D">
              <w:t>high-end</w:t>
            </w:r>
            <w:r>
              <w:t xml:space="preserve"> websites with the latest technologies.</w:t>
            </w:r>
          </w:p>
          <w:p w14:paraId="4026B2A7" w14:textId="77777777" w:rsidR="002F5303" w:rsidRPr="002F5303" w:rsidRDefault="002F5303" w:rsidP="002F5303">
            <w:pPr>
              <w:spacing w:after="45"/>
            </w:pPr>
          </w:p>
          <w:p w14:paraId="18205CA6" w14:textId="45167413" w:rsidR="00966ED6" w:rsidRDefault="00966ED6" w:rsidP="00966ED6">
            <w:pPr>
              <w:pStyle w:val="ListParagraph"/>
              <w:numPr>
                <w:ilvl w:val="0"/>
                <w:numId w:val="15"/>
              </w:numPr>
              <w:spacing w:after="4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Consulting with clients to determine the needs and functionality of the website we will be building</w:t>
            </w:r>
            <w:r w:rsidR="00074013">
              <w:rPr>
                <w:rFonts w:ascii="Arial" w:eastAsia="Arial" w:hAnsi="Arial" w:cs="Arial"/>
                <w:sz w:val="20"/>
              </w:rPr>
              <w:t>.</w:t>
            </w:r>
          </w:p>
          <w:p w14:paraId="3D64E07C" w14:textId="77777777" w:rsidR="00966ED6" w:rsidRDefault="00966ED6" w:rsidP="00966ED6">
            <w:pPr>
              <w:pStyle w:val="ListParagraph"/>
              <w:numPr>
                <w:ilvl w:val="0"/>
                <w:numId w:val="15"/>
              </w:numPr>
              <w:spacing w:after="4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Agile development allows us to respond to unpredictability through incremental, iterative work processes utilizing feedback received from our clients.</w:t>
            </w:r>
          </w:p>
          <w:p w14:paraId="45140AD4" w14:textId="77777777" w:rsidR="00966ED6" w:rsidRPr="00966ED6" w:rsidRDefault="00966ED6" w:rsidP="00966ED6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ascii="Arial" w:eastAsia="Arial" w:hAnsi="Arial" w:cs="Arial"/>
                <w:sz w:val="20"/>
              </w:rPr>
              <w:t xml:space="preserve">Interface with a Hosting company in order to provide end to end website creation and hosting facilities. </w:t>
            </w:r>
          </w:p>
          <w:p w14:paraId="05248A0D" w14:textId="63D9A5E8" w:rsidR="00966ED6" w:rsidRDefault="00966ED6" w:rsidP="00966ED6">
            <w:pPr>
              <w:pStyle w:val="ListParagraph"/>
              <w:numPr>
                <w:ilvl w:val="0"/>
                <w:numId w:val="15"/>
              </w:numPr>
            </w:pPr>
            <w:r>
              <w:t xml:space="preserve">Created PHP scripts in order to send webmail’s from the website to </w:t>
            </w:r>
            <w:r w:rsidR="009130FB">
              <w:t>other mailboxes and servers</w:t>
            </w:r>
            <w:r>
              <w:t>.</w:t>
            </w:r>
          </w:p>
          <w:p w14:paraId="65D0B863" w14:textId="571DABD4" w:rsidR="00966ED6" w:rsidRPr="007414B1" w:rsidRDefault="009130FB" w:rsidP="00966ED6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ascii="Arial" w:eastAsia="Arial" w:hAnsi="Arial" w:cs="Arial"/>
                <w:sz w:val="20"/>
              </w:rPr>
              <w:t>Assisted with all of the digital marketing such as setting up ad-groups and brainstorming different keywords</w:t>
            </w:r>
            <w:r w:rsidR="00074013">
              <w:rPr>
                <w:rFonts w:ascii="Arial" w:eastAsia="Arial" w:hAnsi="Arial" w:cs="Arial"/>
                <w:sz w:val="20"/>
              </w:rPr>
              <w:t>.</w:t>
            </w:r>
          </w:p>
          <w:p w14:paraId="133E997D" w14:textId="77777777" w:rsidR="00966ED6" w:rsidRDefault="00966ED6" w:rsidP="00966ED6">
            <w:pPr>
              <w:contextualSpacing w:val="0"/>
            </w:pPr>
          </w:p>
          <w:p w14:paraId="63931CFC" w14:textId="7721AE28" w:rsidR="00966ED6" w:rsidRPr="002F7DD1" w:rsidRDefault="00966ED6" w:rsidP="00966ED6">
            <w:pPr>
              <w:contextualSpacing w:val="0"/>
              <w:rPr>
                <w:rFonts w:eastAsiaTheme="majorEastAsia" w:cstheme="majorBidi"/>
                <w:b/>
                <w:caps/>
                <w:szCs w:val="24"/>
              </w:rPr>
            </w:pPr>
            <w:r w:rsidRPr="002F5303">
              <w:rPr>
                <w:rFonts w:eastAsiaTheme="majorEastAsia" w:cstheme="majorBidi"/>
                <w:bCs/>
                <w:caps/>
                <w:color w:val="auto"/>
              </w:rPr>
              <w:t>References</w:t>
            </w:r>
            <w: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: </w:t>
            </w:r>
            <w:r w:rsidR="009130FB">
              <w:rPr>
                <w:smallCaps/>
                <w:szCs w:val="24"/>
              </w:rPr>
              <w:t>Nick Whitaker</w:t>
            </w:r>
            <w:r>
              <w:rPr>
                <w:smallCaps/>
                <w:szCs w:val="24"/>
              </w:rPr>
              <w:t>: +27 82 771 1277</w:t>
            </w:r>
          </w:p>
          <w:p w14:paraId="173A37EA" w14:textId="7971779B" w:rsidR="007414B1" w:rsidRPr="002F5303" w:rsidRDefault="00966ED6" w:rsidP="00966ED6">
            <w:pPr>
              <w:rPr>
                <w:smallCaps/>
                <w:szCs w:val="24"/>
              </w:rPr>
            </w:pPr>
            <w:r w:rsidRPr="002F7DD1">
              <w:rPr>
                <w:rFonts w:eastAsiaTheme="majorEastAsia" w:cstheme="majorBidi"/>
                <w:b/>
                <w:caps/>
                <w:szCs w:val="24"/>
              </w:rPr>
              <w:t xml:space="preserve">                        </w:t>
            </w:r>
            <w:r w:rsidR="002047DE">
              <w:rPr>
                <w:rFonts w:eastAsiaTheme="majorEastAsia" w:cstheme="majorBidi"/>
                <w:b/>
                <w:caps/>
                <w:szCs w:val="24"/>
              </w:rPr>
              <w:t xml:space="preserve">  </w:t>
            </w:r>
            <w:r w:rsidR="009130FB">
              <w:rPr>
                <w:smallCaps/>
                <w:szCs w:val="24"/>
              </w:rPr>
              <w:t>Kim Goodliffe</w:t>
            </w:r>
            <w:r>
              <w:rPr>
                <w:smallCaps/>
                <w:szCs w:val="24"/>
              </w:rPr>
              <w:t>: +27 82 562 7532</w:t>
            </w:r>
          </w:p>
          <w:p w14:paraId="0B4D7667" w14:textId="77777777" w:rsidR="009130FB" w:rsidRDefault="009130FB" w:rsidP="00966ED6"/>
          <w:p w14:paraId="35C4144D" w14:textId="50E10F5B" w:rsidR="009130FB" w:rsidRPr="00CF1A49" w:rsidRDefault="009130FB" w:rsidP="009130FB">
            <w:pPr>
              <w:pStyle w:val="Heading3"/>
              <w:contextualSpacing w:val="0"/>
              <w:outlineLvl w:val="2"/>
            </w:pPr>
            <w:r>
              <w:t>2011</w:t>
            </w:r>
            <w:r w:rsidRPr="00CF1A49">
              <w:t xml:space="preserve"> – </w:t>
            </w:r>
            <w:r>
              <w:t>2015</w:t>
            </w:r>
          </w:p>
          <w:p w14:paraId="3E4BA15E" w14:textId="54E469F2" w:rsidR="009130FB" w:rsidRDefault="00074013" w:rsidP="009130FB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Bar Manager / Barman</w:t>
            </w:r>
            <w:r w:rsidR="009130FB" w:rsidRPr="00CF1A49">
              <w:t xml:space="preserve">, </w:t>
            </w:r>
            <w:r>
              <w:rPr>
                <w:rStyle w:val="SubtleReference"/>
              </w:rPr>
              <w:t>Molecular bars / Private events</w:t>
            </w:r>
          </w:p>
          <w:p w14:paraId="52A84C97" w14:textId="20BA727D" w:rsidR="009130FB" w:rsidRDefault="00074013" w:rsidP="009130FB">
            <w:pPr>
              <w:spacing w:after="45"/>
            </w:pPr>
            <w:r>
              <w:t>Managed all aspects of the bar at the event we were hosting including stock control, overseeing staff, maintained budgets and built relationships with clients.</w:t>
            </w:r>
          </w:p>
          <w:p w14:paraId="392EE540" w14:textId="77777777" w:rsidR="007414B1" w:rsidRDefault="007414B1" w:rsidP="009130FB">
            <w:pPr>
              <w:spacing w:after="45"/>
            </w:pPr>
          </w:p>
          <w:p w14:paraId="149785A6" w14:textId="606D03C2" w:rsidR="009130FB" w:rsidRDefault="00074013" w:rsidP="009130FB">
            <w:pPr>
              <w:pStyle w:val="ListParagraph"/>
              <w:numPr>
                <w:ilvl w:val="0"/>
                <w:numId w:val="15"/>
              </w:numPr>
              <w:spacing w:after="4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Manning the bar at various elite private and corporate functions.</w:t>
            </w:r>
          </w:p>
          <w:p w14:paraId="13EF0082" w14:textId="6044E8FA" w:rsidR="009130FB" w:rsidRDefault="007414B1" w:rsidP="009130FB">
            <w:pPr>
              <w:pStyle w:val="ListParagraph"/>
              <w:numPr>
                <w:ilvl w:val="0"/>
                <w:numId w:val="15"/>
              </w:numPr>
              <w:spacing w:after="4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Organized and double-checked stock, loaded up vehicles and transported all stock to the client’s venue</w:t>
            </w:r>
            <w:r w:rsidR="009130FB">
              <w:rPr>
                <w:rFonts w:ascii="Arial" w:eastAsia="Arial" w:hAnsi="Arial" w:cs="Arial"/>
                <w:sz w:val="20"/>
              </w:rPr>
              <w:t>.</w:t>
            </w:r>
          </w:p>
          <w:p w14:paraId="52F32E7A" w14:textId="1EFA8719" w:rsidR="009130FB" w:rsidRPr="00966ED6" w:rsidRDefault="007414B1" w:rsidP="009130FB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ascii="Arial" w:eastAsia="Arial" w:hAnsi="Arial" w:cs="Arial"/>
                <w:sz w:val="20"/>
              </w:rPr>
              <w:t>Handled all issues that occurred during the event, ensuring that the client was always satisfied with the service</w:t>
            </w:r>
            <w:r w:rsidR="009130FB">
              <w:rPr>
                <w:rFonts w:ascii="Arial" w:eastAsia="Arial" w:hAnsi="Arial" w:cs="Arial"/>
                <w:sz w:val="20"/>
              </w:rPr>
              <w:t xml:space="preserve">. </w:t>
            </w:r>
          </w:p>
          <w:p w14:paraId="564AE173" w14:textId="64756630" w:rsidR="009130FB" w:rsidRDefault="007414B1" w:rsidP="009130FB">
            <w:pPr>
              <w:pStyle w:val="ListParagraph"/>
              <w:numPr>
                <w:ilvl w:val="0"/>
                <w:numId w:val="15"/>
              </w:numPr>
            </w:pPr>
            <w:r>
              <w:t>Managed the staff and stock ensuring that the event ran smoothly</w:t>
            </w:r>
            <w:r w:rsidR="009130FB">
              <w:t>.</w:t>
            </w:r>
          </w:p>
          <w:p w14:paraId="55E0D482" w14:textId="66EA2D1E" w:rsidR="009130FB" w:rsidRPr="002F5303" w:rsidRDefault="007414B1" w:rsidP="009130FB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ascii="Arial" w:eastAsia="Arial" w:hAnsi="Arial" w:cs="Arial"/>
                <w:sz w:val="20"/>
              </w:rPr>
              <w:t>Cashed up at the end of events and finalized all stock.</w:t>
            </w:r>
          </w:p>
          <w:p w14:paraId="40D1CF09" w14:textId="77777777" w:rsidR="002F5303" w:rsidRDefault="002F5303" w:rsidP="002F5303">
            <w:pPr>
              <w:pStyle w:val="ListParagraph"/>
            </w:pPr>
          </w:p>
          <w:p w14:paraId="2D45558C" w14:textId="4CA18394" w:rsidR="009130FB" w:rsidRPr="002F7DD1" w:rsidRDefault="009130FB" w:rsidP="009130FB">
            <w:pPr>
              <w:contextualSpacing w:val="0"/>
              <w:rPr>
                <w:rFonts w:eastAsiaTheme="majorEastAsia" w:cstheme="majorBidi"/>
                <w:b/>
                <w:caps/>
                <w:szCs w:val="24"/>
              </w:rPr>
            </w:pPr>
            <w:r w:rsidRPr="002F5303">
              <w:rPr>
                <w:rFonts w:eastAsiaTheme="majorEastAsia" w:cstheme="majorBidi"/>
                <w:bCs/>
                <w:caps/>
                <w:color w:val="auto"/>
              </w:rPr>
              <w:t>References</w:t>
            </w:r>
            <w: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: </w:t>
            </w:r>
            <w:r w:rsidR="007414B1">
              <w:rPr>
                <w:smallCaps/>
                <w:szCs w:val="24"/>
              </w:rPr>
              <w:t>Dino Batista</w:t>
            </w:r>
            <w:r>
              <w:rPr>
                <w:smallCaps/>
                <w:szCs w:val="24"/>
              </w:rPr>
              <w:t xml:space="preserve">: +27 82 </w:t>
            </w:r>
            <w:r w:rsidR="007414B1">
              <w:rPr>
                <w:smallCaps/>
                <w:szCs w:val="24"/>
              </w:rPr>
              <w:t>629</w:t>
            </w:r>
            <w:r>
              <w:rPr>
                <w:smallCaps/>
                <w:szCs w:val="24"/>
              </w:rPr>
              <w:t xml:space="preserve"> </w:t>
            </w:r>
            <w:r w:rsidR="007414B1">
              <w:rPr>
                <w:smallCaps/>
                <w:szCs w:val="24"/>
              </w:rPr>
              <w:t>0898</w:t>
            </w:r>
          </w:p>
          <w:p w14:paraId="265BC2EF" w14:textId="2E059B43" w:rsidR="009130FB" w:rsidRDefault="009130FB" w:rsidP="009130FB">
            <w:pPr>
              <w:rPr>
                <w:smallCaps/>
                <w:szCs w:val="24"/>
              </w:rPr>
            </w:pPr>
            <w:r w:rsidRPr="002F7DD1">
              <w:rPr>
                <w:rFonts w:eastAsiaTheme="majorEastAsia" w:cstheme="majorBidi"/>
                <w:b/>
                <w:caps/>
                <w:szCs w:val="24"/>
              </w:rPr>
              <w:t xml:space="preserve">                          </w:t>
            </w:r>
            <w:r w:rsidR="007414B1">
              <w:rPr>
                <w:smallCaps/>
                <w:szCs w:val="24"/>
              </w:rPr>
              <w:t>Steve Burnett</w:t>
            </w:r>
            <w:r>
              <w:rPr>
                <w:smallCaps/>
                <w:szCs w:val="24"/>
              </w:rPr>
              <w:t xml:space="preserve">: +27 </w:t>
            </w:r>
            <w:r w:rsidR="007414B1">
              <w:rPr>
                <w:smallCaps/>
                <w:szCs w:val="24"/>
              </w:rPr>
              <w:t>82 491 1750</w:t>
            </w:r>
          </w:p>
          <w:p w14:paraId="6710171D" w14:textId="34A1DE91" w:rsidR="007414B1" w:rsidRDefault="007414B1" w:rsidP="009130FB"/>
        </w:tc>
      </w:tr>
      <w:tr w:rsidR="002F7DD1" w:rsidRPr="00CF1A49" w14:paraId="68C84039" w14:textId="77777777" w:rsidTr="00F61DF9">
        <w:tc>
          <w:tcPr>
            <w:tcW w:w="9355" w:type="dxa"/>
            <w:tcMar>
              <w:top w:w="216" w:type="dxa"/>
            </w:tcMar>
          </w:tcPr>
          <w:p w14:paraId="2400BB43" w14:textId="3F8FB32A" w:rsidR="007414B1" w:rsidRPr="00CF1A49" w:rsidRDefault="007414B1" w:rsidP="007414B1">
            <w:pPr>
              <w:pStyle w:val="Heading3"/>
              <w:contextualSpacing w:val="0"/>
              <w:outlineLvl w:val="2"/>
            </w:pPr>
            <w:r>
              <w:lastRenderedPageBreak/>
              <w:t>201</w:t>
            </w:r>
            <w:r w:rsidR="002F5303">
              <w:t>2</w:t>
            </w:r>
            <w:r w:rsidRPr="00CF1A49">
              <w:t xml:space="preserve"> – </w:t>
            </w:r>
            <w:r>
              <w:t>201</w:t>
            </w:r>
            <w:r w:rsidR="002F5303">
              <w:t>4</w:t>
            </w:r>
          </w:p>
          <w:p w14:paraId="4B1CCEE8" w14:textId="78BA76B6" w:rsidR="007414B1" w:rsidRDefault="007414B1" w:rsidP="007414B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Doorman (Part Time)</w:t>
            </w:r>
            <w:r w:rsidRPr="00CF1A49">
              <w:t xml:space="preserve">, </w:t>
            </w:r>
            <w:r>
              <w:rPr>
                <w:rStyle w:val="SubtleReference"/>
              </w:rPr>
              <w:t>Let’s meat resteraunt</w:t>
            </w:r>
          </w:p>
          <w:p w14:paraId="2B3A84C2" w14:textId="007F9688" w:rsidR="007414B1" w:rsidRDefault="007414B1" w:rsidP="007414B1">
            <w:pPr>
              <w:spacing w:after="45"/>
            </w:pPr>
            <w:r>
              <w:t xml:space="preserve">Ensured that all customers were greeted upon entering the restaurant, and double checked with all customers </w:t>
            </w:r>
            <w:r w:rsidR="002F5303">
              <w:t>that they were satisfied with the service.</w:t>
            </w:r>
          </w:p>
          <w:p w14:paraId="7F03BE38" w14:textId="77777777" w:rsidR="007414B1" w:rsidRDefault="007414B1" w:rsidP="007414B1">
            <w:pPr>
              <w:spacing w:after="45"/>
            </w:pPr>
          </w:p>
          <w:p w14:paraId="4DA56FF1" w14:textId="19CC3405" w:rsidR="007414B1" w:rsidRDefault="002F5303" w:rsidP="007414B1">
            <w:pPr>
              <w:pStyle w:val="ListParagraph"/>
              <w:numPr>
                <w:ilvl w:val="0"/>
                <w:numId w:val="15"/>
              </w:numPr>
              <w:spacing w:after="4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Drawing customers into the restaurant.</w:t>
            </w:r>
          </w:p>
          <w:p w14:paraId="5EC4454B" w14:textId="4AA10C6E" w:rsidR="007414B1" w:rsidRDefault="002F5303" w:rsidP="007414B1">
            <w:pPr>
              <w:pStyle w:val="ListParagraph"/>
              <w:numPr>
                <w:ilvl w:val="0"/>
                <w:numId w:val="15"/>
              </w:numPr>
              <w:spacing w:after="4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Ensuring that customers were quickly and comfortably seated</w:t>
            </w:r>
            <w:r w:rsidR="007414B1">
              <w:rPr>
                <w:rFonts w:ascii="Arial" w:eastAsia="Arial" w:hAnsi="Arial" w:cs="Arial"/>
                <w:sz w:val="20"/>
              </w:rPr>
              <w:t>.</w:t>
            </w:r>
          </w:p>
          <w:p w14:paraId="2AA338CC" w14:textId="2DC82345" w:rsidR="007414B1" w:rsidRPr="00966ED6" w:rsidRDefault="002F5303" w:rsidP="007414B1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ascii="Arial" w:eastAsia="Arial" w:hAnsi="Arial" w:cs="Arial"/>
                <w:sz w:val="20"/>
              </w:rPr>
              <w:t>Checking that the waitron provided menus and assisted waiters with drinks and snacks.</w:t>
            </w:r>
          </w:p>
          <w:p w14:paraId="144A1140" w14:textId="41AEFD3C" w:rsidR="007414B1" w:rsidRDefault="002F5303" w:rsidP="007414B1">
            <w:pPr>
              <w:pStyle w:val="ListParagraph"/>
              <w:numPr>
                <w:ilvl w:val="0"/>
                <w:numId w:val="15"/>
              </w:numPr>
            </w:pPr>
            <w:r>
              <w:t>Handled all customer queries and liaised with the manager.</w:t>
            </w:r>
          </w:p>
          <w:p w14:paraId="1D589525" w14:textId="77777777" w:rsidR="002F5303" w:rsidRDefault="002F5303" w:rsidP="002F5303"/>
          <w:p w14:paraId="0CEC4B6A" w14:textId="77777777" w:rsidR="002F7DD1" w:rsidRDefault="007414B1" w:rsidP="002F5303">
            <w:pPr>
              <w:contextualSpacing w:val="0"/>
              <w:rPr>
                <w:smallCaps/>
                <w:szCs w:val="24"/>
              </w:rPr>
            </w:pPr>
            <w:r w:rsidRPr="002F5303">
              <w:rPr>
                <w:rFonts w:eastAsiaTheme="majorEastAsia" w:cstheme="majorBidi"/>
                <w:bCs/>
                <w:caps/>
                <w:color w:val="auto"/>
              </w:rPr>
              <w:t>References</w:t>
            </w:r>
            <w: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: </w:t>
            </w:r>
            <w:r w:rsidR="002F5303">
              <w:rPr>
                <w:smallCaps/>
                <w:szCs w:val="24"/>
              </w:rPr>
              <w:t>Michelle</w:t>
            </w:r>
            <w:r>
              <w:rPr>
                <w:smallCaps/>
                <w:szCs w:val="24"/>
              </w:rPr>
              <w:t xml:space="preserve">: +27 </w:t>
            </w:r>
            <w:r w:rsidR="002F5303">
              <w:rPr>
                <w:smallCaps/>
                <w:szCs w:val="24"/>
              </w:rPr>
              <w:t>11</w:t>
            </w:r>
            <w:r>
              <w:rPr>
                <w:smallCaps/>
                <w:szCs w:val="24"/>
              </w:rPr>
              <w:t xml:space="preserve"> </w:t>
            </w:r>
            <w:r w:rsidR="002F5303">
              <w:rPr>
                <w:smallCaps/>
                <w:szCs w:val="24"/>
              </w:rPr>
              <w:t>467 5131</w:t>
            </w:r>
          </w:p>
          <w:p w14:paraId="29F8A765" w14:textId="1798F4D8" w:rsidR="002F5303" w:rsidRDefault="002F5303" w:rsidP="002F5303">
            <w:pPr>
              <w:contextualSpacing w:val="0"/>
              <w:rPr>
                <w:rFonts w:eastAsiaTheme="majorEastAsia" w:cstheme="majorBidi"/>
                <w:b/>
                <w:caps/>
                <w:szCs w:val="24"/>
              </w:rPr>
            </w:pPr>
          </w:p>
          <w:p w14:paraId="61F5CEE5" w14:textId="77777777" w:rsidR="00D2401D" w:rsidRDefault="00D2401D" w:rsidP="002F5303">
            <w:pPr>
              <w:contextualSpacing w:val="0"/>
              <w:rPr>
                <w:rFonts w:eastAsiaTheme="majorEastAsia" w:cstheme="majorBidi"/>
                <w:b/>
                <w:caps/>
                <w:szCs w:val="24"/>
              </w:rPr>
            </w:pPr>
          </w:p>
          <w:p w14:paraId="433A9014" w14:textId="77777777" w:rsidR="002F5303" w:rsidRPr="00CF1A49" w:rsidRDefault="002F5303" w:rsidP="002F5303">
            <w:pPr>
              <w:pStyle w:val="Heading3"/>
              <w:contextualSpacing w:val="0"/>
              <w:outlineLvl w:val="2"/>
            </w:pPr>
            <w:r>
              <w:lastRenderedPageBreak/>
              <w:t>2010</w:t>
            </w:r>
            <w:r w:rsidRPr="00CF1A49">
              <w:t xml:space="preserve"> – </w:t>
            </w:r>
            <w:r>
              <w:t>2011</w:t>
            </w:r>
          </w:p>
          <w:p w14:paraId="38B6268F" w14:textId="26E28015" w:rsidR="002F5303" w:rsidRDefault="002F5303" w:rsidP="002F5303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Sales Assistant (Part Time)</w:t>
            </w:r>
            <w:r w:rsidRPr="00CF1A49">
              <w:t xml:space="preserve">, </w:t>
            </w:r>
            <w:r>
              <w:rPr>
                <w:rStyle w:val="SubtleReference"/>
              </w:rPr>
              <w:t>Cori craft furniture store</w:t>
            </w:r>
          </w:p>
          <w:p w14:paraId="3EF206E1" w14:textId="1820ECA6" w:rsidR="002F5303" w:rsidRDefault="002F5303" w:rsidP="002F5303">
            <w:pPr>
              <w:spacing w:after="45"/>
            </w:pPr>
            <w:r>
              <w:t xml:space="preserve">Ensured that all customers were greeted upon entering the store, assisted all </w:t>
            </w:r>
            <w:r w:rsidR="002047DE">
              <w:t xml:space="preserve">of the </w:t>
            </w:r>
            <w:r>
              <w:t xml:space="preserve">sales </w:t>
            </w:r>
            <w:r w:rsidR="002047DE">
              <w:t>consultants</w:t>
            </w:r>
            <w:r>
              <w:t xml:space="preserve"> with anything that was needed.</w:t>
            </w:r>
          </w:p>
          <w:p w14:paraId="65FEB1CA" w14:textId="77777777" w:rsidR="002F5303" w:rsidRDefault="002F5303" w:rsidP="002F5303">
            <w:pPr>
              <w:spacing w:after="45"/>
            </w:pPr>
          </w:p>
          <w:p w14:paraId="76F77A3B" w14:textId="291AC367" w:rsidR="002F5303" w:rsidRDefault="002F5303" w:rsidP="002F5303">
            <w:pPr>
              <w:pStyle w:val="ListParagraph"/>
              <w:numPr>
                <w:ilvl w:val="0"/>
                <w:numId w:val="15"/>
              </w:numPr>
              <w:spacing w:after="4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Greeting all customers as they entered the store and </w:t>
            </w:r>
            <w:r w:rsidR="002047DE">
              <w:rPr>
                <w:rFonts w:ascii="Arial" w:eastAsia="Arial" w:hAnsi="Arial" w:cs="Arial"/>
                <w:sz w:val="20"/>
              </w:rPr>
              <w:t>directed them to a sales consultant, and assisting the customer myself if there was no consultant available.</w:t>
            </w:r>
          </w:p>
          <w:p w14:paraId="0F192033" w14:textId="33734BCF" w:rsidR="002F5303" w:rsidRDefault="002047DE" w:rsidP="002F5303">
            <w:pPr>
              <w:pStyle w:val="ListParagraph"/>
              <w:numPr>
                <w:ilvl w:val="0"/>
                <w:numId w:val="15"/>
              </w:numPr>
              <w:spacing w:after="4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Following up after deliveries and checking that customers were satisfied with all aspects of the transaction.</w:t>
            </w:r>
          </w:p>
          <w:p w14:paraId="0E425421" w14:textId="29B54C59" w:rsidR="002F5303" w:rsidRDefault="002047DE" w:rsidP="002F5303">
            <w:pPr>
              <w:pStyle w:val="ListParagraph"/>
              <w:numPr>
                <w:ilvl w:val="0"/>
                <w:numId w:val="15"/>
              </w:numPr>
            </w:pPr>
            <w:r>
              <w:t>Rotated between a number of different stores providing assistance in different locations.</w:t>
            </w:r>
          </w:p>
          <w:p w14:paraId="21A2317C" w14:textId="77777777" w:rsidR="002F5303" w:rsidRDefault="002F5303" w:rsidP="002F5303"/>
          <w:p w14:paraId="5DC4FA6E" w14:textId="2E0F0B86" w:rsidR="00D2401D" w:rsidRPr="00D2401D" w:rsidRDefault="002F5303" w:rsidP="002F5303">
            <w:pPr>
              <w:contextualSpacing w:val="0"/>
              <w:rPr>
                <w:rFonts w:eastAsiaTheme="majorEastAsia" w:cstheme="majorBidi"/>
                <w:b/>
                <w:caps/>
                <w:szCs w:val="24"/>
              </w:rPr>
            </w:pPr>
            <w:r w:rsidRPr="002F5303">
              <w:rPr>
                <w:rFonts w:eastAsiaTheme="majorEastAsia" w:cstheme="majorBidi"/>
                <w:bCs/>
                <w:caps/>
                <w:color w:val="auto"/>
              </w:rPr>
              <w:t>References</w:t>
            </w:r>
            <w: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: </w:t>
            </w:r>
            <w:r w:rsidR="002047DE">
              <w:rPr>
                <w:smallCaps/>
                <w:szCs w:val="24"/>
              </w:rPr>
              <w:t>Carrie (Design quarter)</w:t>
            </w:r>
            <w:r>
              <w:rPr>
                <w:smallCaps/>
                <w:szCs w:val="24"/>
              </w:rPr>
              <w:t>: +27 11 46</w:t>
            </w:r>
            <w:r w:rsidR="002047DE">
              <w:rPr>
                <w:smallCaps/>
                <w:szCs w:val="24"/>
              </w:rPr>
              <w:t>5</w:t>
            </w:r>
            <w:r>
              <w:rPr>
                <w:smallCaps/>
                <w:szCs w:val="24"/>
              </w:rPr>
              <w:t xml:space="preserve"> </w:t>
            </w:r>
            <w:r w:rsidR="002047DE">
              <w:rPr>
                <w:smallCaps/>
                <w:szCs w:val="24"/>
              </w:rPr>
              <w:t>6385</w:t>
            </w:r>
            <w:r w:rsidR="002047DE">
              <w:rPr>
                <w:rFonts w:eastAsiaTheme="majorEastAsia" w:cstheme="majorBidi"/>
                <w:b/>
                <w:caps/>
                <w:szCs w:val="24"/>
              </w:rPr>
              <w:t xml:space="preserve">         </w:t>
            </w:r>
          </w:p>
        </w:tc>
      </w:tr>
    </w:tbl>
    <w:sdt>
      <w:sdtPr>
        <w:alias w:val="Education:"/>
        <w:tag w:val="Education:"/>
        <w:id w:val="-1908763273"/>
        <w:placeholder>
          <w:docPart w:val="95F7B9C8DAC4465092D2C3EF674A39F7"/>
        </w:placeholder>
        <w:temporary/>
        <w:showingPlcHdr/>
        <w15:appearance w15:val="hidden"/>
      </w:sdtPr>
      <w:sdtEndPr/>
      <w:sdtContent>
        <w:p w14:paraId="7609CF06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3EFEEF7" w14:textId="77777777" w:rsidTr="00D66A52">
        <w:tc>
          <w:tcPr>
            <w:tcW w:w="9355" w:type="dxa"/>
          </w:tcPr>
          <w:p w14:paraId="7CE6F1AC" w14:textId="5C025440" w:rsidR="00D2401D" w:rsidRPr="00D2401D" w:rsidRDefault="00D2401D" w:rsidP="00D2401D">
            <w:pPr>
              <w:pStyle w:val="ContactInfo"/>
              <w:jc w:val="left"/>
              <w:rPr>
                <w:rFonts w:cstheme="majorBidi"/>
                <w:b/>
                <w:szCs w:val="24"/>
                <w:u w:val="single"/>
              </w:rPr>
            </w:pPr>
            <w:r w:rsidRPr="001B0A1E">
              <w:rPr>
                <w:rFonts w:cstheme="majorBidi"/>
                <w:b/>
                <w:szCs w:val="24"/>
                <w:u w:val="single"/>
              </w:rPr>
              <w:t>Tertiary</w:t>
            </w:r>
            <w:r>
              <w:rPr>
                <w:rFonts w:cstheme="majorBidi"/>
                <w:bCs/>
                <w:szCs w:val="24"/>
              </w:rPr>
              <w:t xml:space="preserve"> </w:t>
            </w:r>
            <w:r w:rsidRPr="00D2401D">
              <w:t>(Current studies – Moved to Canada to pursue software engineering)</w:t>
            </w:r>
          </w:p>
          <w:p w14:paraId="42D25D21" w14:textId="77777777" w:rsidR="00D2401D" w:rsidRDefault="00D2401D" w:rsidP="00D2401D">
            <w:pPr>
              <w:pStyle w:val="Heading3"/>
              <w:contextualSpacing w:val="0"/>
              <w:outlineLvl w:val="2"/>
            </w:pPr>
            <w:r>
              <w:t>2020 – 2023</w:t>
            </w:r>
          </w:p>
          <w:p w14:paraId="1B4B8864" w14:textId="77777777" w:rsidR="00D2401D" w:rsidRDefault="00D2401D" w:rsidP="00D2401D">
            <w:pPr>
              <w:pStyle w:val="Heading2"/>
              <w:contextualSpacing w:val="0"/>
              <w:outlineLvl w:val="1"/>
            </w:pPr>
            <w:r>
              <w:t>Software engineering</w:t>
            </w:r>
          </w:p>
          <w:p w14:paraId="3BBC3028" w14:textId="77777777" w:rsidR="00D2401D" w:rsidRPr="00D2401D" w:rsidRDefault="00D2401D" w:rsidP="00D2401D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rPr>
                <w:rStyle w:val="SubtleReference"/>
              </w:rPr>
              <w:t>Centennial College</w:t>
            </w:r>
          </w:p>
          <w:p w14:paraId="16DA114A" w14:textId="77777777" w:rsidR="00D2401D" w:rsidRDefault="00D2401D" w:rsidP="00D2401D">
            <w:pPr>
              <w:pStyle w:val="Heading3"/>
              <w:contextualSpacing w:val="0"/>
              <w:outlineLvl w:val="2"/>
            </w:pPr>
          </w:p>
          <w:p w14:paraId="46D5F87B" w14:textId="77777777" w:rsidR="00D2401D" w:rsidRDefault="00D2401D" w:rsidP="00D2401D">
            <w:pPr>
              <w:pStyle w:val="Heading3"/>
              <w:contextualSpacing w:val="0"/>
              <w:outlineLvl w:val="2"/>
            </w:pPr>
            <w:r>
              <w:t>2011 – 2015</w:t>
            </w:r>
          </w:p>
          <w:p w14:paraId="19AA7428" w14:textId="46C26F6B" w:rsidR="00D2401D" w:rsidRDefault="00D2401D" w:rsidP="00D2401D">
            <w:pPr>
              <w:pStyle w:val="Heading2"/>
              <w:contextualSpacing w:val="0"/>
              <w:outlineLvl w:val="1"/>
            </w:pPr>
            <w:r>
              <w:t>BCompt Accounting / CA stream</w:t>
            </w:r>
          </w:p>
          <w:p w14:paraId="764298E1" w14:textId="60670FD6" w:rsidR="00D2401D" w:rsidRPr="00D2401D" w:rsidRDefault="00D2401D" w:rsidP="000C51B4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 w:rsidRPr="001B0A1E">
              <w:rPr>
                <w:rStyle w:val="SubtleReference"/>
              </w:rPr>
              <w:t>Varsity College / Unisa</w:t>
            </w:r>
          </w:p>
        </w:tc>
      </w:tr>
      <w:tr w:rsidR="00F61DF9" w:rsidRPr="00CF1A49" w14:paraId="7E1543F3" w14:textId="77777777" w:rsidTr="00F61DF9">
        <w:tc>
          <w:tcPr>
            <w:tcW w:w="9355" w:type="dxa"/>
            <w:tcMar>
              <w:top w:w="216" w:type="dxa"/>
            </w:tcMar>
          </w:tcPr>
          <w:p w14:paraId="277E0F1F" w14:textId="4DDBD512" w:rsidR="000C51B4" w:rsidRDefault="000C51B4" w:rsidP="000C51B4">
            <w:pPr>
              <w:spacing w:before="180"/>
              <w:rPr>
                <w:rFonts w:eastAsiaTheme="majorEastAsia" w:cstheme="majorBidi"/>
                <w:caps/>
                <w:szCs w:val="24"/>
                <w:u w:val="single"/>
              </w:rPr>
            </w:pPr>
            <w:r>
              <w:rPr>
                <w:rFonts w:eastAsiaTheme="majorEastAsia" w:cstheme="majorBidi"/>
                <w:b/>
                <w:caps/>
                <w:szCs w:val="24"/>
                <w:u w:val="single"/>
              </w:rPr>
              <w:t>S</w:t>
            </w:r>
            <w:r>
              <w:rPr>
                <w:rFonts w:eastAsiaTheme="majorEastAsia" w:cstheme="majorBidi"/>
                <w:caps/>
                <w:szCs w:val="24"/>
                <w:u w:val="single"/>
              </w:rPr>
              <w:t>econdary</w:t>
            </w:r>
          </w:p>
          <w:p w14:paraId="0589F579" w14:textId="4A777C65" w:rsidR="00E13AA0" w:rsidRDefault="00E13AA0" w:rsidP="000C51B4">
            <w:pPr>
              <w:spacing w:before="180"/>
              <w:rPr>
                <w:rFonts w:eastAsiaTheme="majorEastAsia" w:cstheme="majorBidi"/>
                <w:b/>
                <w:caps/>
                <w:szCs w:val="24"/>
                <w:u w:val="single"/>
              </w:rPr>
            </w:pPr>
          </w:p>
          <w:p w14:paraId="4C722DB3" w14:textId="4B1D93A3" w:rsidR="00E13AA0" w:rsidRDefault="00E13AA0" w:rsidP="00E13AA0">
            <w:pPr>
              <w:pStyle w:val="Heading3"/>
              <w:contextualSpacing w:val="0"/>
              <w:outlineLvl w:val="2"/>
            </w:pPr>
            <w:r>
              <w:t>2005 – 2010</w:t>
            </w:r>
          </w:p>
          <w:p w14:paraId="219E3D56" w14:textId="31A2EE67" w:rsidR="00F61DF9" w:rsidRDefault="00E13AA0" w:rsidP="00F61DF9">
            <w:pPr>
              <w:pStyle w:val="Heading2"/>
              <w:contextualSpacing w:val="0"/>
              <w:outlineLvl w:val="1"/>
            </w:pPr>
            <w:r>
              <w:t>Matriculation</w:t>
            </w:r>
          </w:p>
          <w:p w14:paraId="52A0A050" w14:textId="268EBE8A" w:rsidR="00E13AA0" w:rsidRDefault="00E13AA0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</w:rPr>
              <w:t>Crawford College Lonehill</w:t>
            </w:r>
          </w:p>
          <w:p w14:paraId="4D306A9B" w14:textId="4814A480" w:rsidR="00D2401D" w:rsidRDefault="00D2401D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</w:p>
          <w:p w14:paraId="5AF7AD32" w14:textId="6ABC4A2D" w:rsidR="00D2401D" w:rsidRDefault="00D2401D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</w:p>
          <w:p w14:paraId="54769995" w14:textId="169AECF5" w:rsidR="00D2401D" w:rsidRPr="00D2401D" w:rsidRDefault="00D2401D" w:rsidP="00F61DF9">
            <w:pPr>
              <w:pStyle w:val="Heading2"/>
              <w:contextualSpacing w:val="0"/>
              <w:outlineLvl w:val="1"/>
              <w:rPr>
                <w:b w:val="0"/>
                <w:smallCaps/>
              </w:rPr>
            </w:pPr>
            <w:r w:rsidRPr="00D2401D">
              <w:rPr>
                <w:b w:val="0"/>
                <w:smallCaps/>
              </w:rPr>
              <w:t>Other Notable Studies include:</w:t>
            </w:r>
          </w:p>
          <w:p w14:paraId="050A35BB" w14:textId="77777777" w:rsidR="00D2401D" w:rsidRDefault="00D2401D" w:rsidP="00D2401D">
            <w:pPr>
              <w:spacing w:after="4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Institution: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ab/>
              <w:t>Alison Online Courses</w:t>
            </w:r>
          </w:p>
          <w:p w14:paraId="73BBFEAD" w14:textId="77777777" w:rsidR="00D2401D" w:rsidRDefault="00D2401D" w:rsidP="00D2401D">
            <w:pPr>
              <w:spacing w:after="4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Qualification: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ab/>
              <w:t>Junior .NET &amp; C# Development</w:t>
            </w:r>
          </w:p>
          <w:p w14:paraId="0E263873" w14:textId="77777777" w:rsidR="00D2401D" w:rsidRDefault="00D2401D" w:rsidP="00D2401D">
            <w:pPr>
              <w:spacing w:after="45"/>
              <w:rPr>
                <w:rFonts w:ascii="Arial" w:eastAsia="Arial" w:hAnsi="Arial" w:cs="Arial"/>
              </w:rPr>
            </w:pPr>
          </w:p>
          <w:p w14:paraId="6B504228" w14:textId="77777777" w:rsidR="00D2401D" w:rsidRDefault="00D2401D" w:rsidP="00D2401D">
            <w:pPr>
              <w:spacing w:after="4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Institution: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ab/>
              <w:t>Torque IT</w:t>
            </w:r>
          </w:p>
          <w:p w14:paraId="0106E315" w14:textId="77777777" w:rsidR="00D2401D" w:rsidRDefault="00D2401D" w:rsidP="00D2401D">
            <w:pPr>
              <w:spacing w:after="4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Qualification: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ab/>
              <w:t>T-SQL Course</w:t>
            </w:r>
          </w:p>
          <w:p w14:paraId="00425B7F" w14:textId="77777777" w:rsidR="00D2401D" w:rsidRDefault="00D2401D" w:rsidP="00D2401D">
            <w:pPr>
              <w:spacing w:after="45"/>
              <w:rPr>
                <w:rFonts w:ascii="Arial" w:eastAsia="Arial" w:hAnsi="Arial" w:cs="Arial"/>
                <w:sz w:val="20"/>
              </w:rPr>
            </w:pPr>
          </w:p>
          <w:p w14:paraId="0CBCD9D4" w14:textId="77777777" w:rsidR="00D2401D" w:rsidRDefault="00D2401D" w:rsidP="00D2401D">
            <w:pPr>
              <w:spacing w:after="4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Institution: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ab/>
              <w:t>Amazon Web Services (Microsoft)</w:t>
            </w:r>
          </w:p>
          <w:p w14:paraId="43FD4BF4" w14:textId="77777777" w:rsidR="00D2401D" w:rsidRDefault="00D2401D" w:rsidP="00D2401D">
            <w:pPr>
              <w:spacing w:after="4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Skills: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ab/>
              <w:t>Microsoft Azure Web Hosting</w:t>
            </w:r>
          </w:p>
          <w:p w14:paraId="6757AAFA" w14:textId="77777777" w:rsidR="00D2401D" w:rsidRDefault="00D2401D" w:rsidP="00D2401D">
            <w:pPr>
              <w:spacing w:after="45"/>
              <w:rPr>
                <w:rFonts w:ascii="Arial" w:eastAsia="Arial" w:hAnsi="Arial" w:cs="Arial"/>
                <w:sz w:val="20"/>
              </w:rPr>
            </w:pPr>
          </w:p>
          <w:p w14:paraId="294722C5" w14:textId="77777777" w:rsidR="00D2401D" w:rsidRDefault="00D2401D" w:rsidP="00D2401D">
            <w:pPr>
              <w:spacing w:after="4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Institution: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ab/>
              <w:t>Udemy</w:t>
            </w:r>
          </w:p>
          <w:p w14:paraId="290DB343" w14:textId="77777777" w:rsidR="00D2401D" w:rsidRDefault="00D2401D" w:rsidP="00D2401D">
            <w:pPr>
              <w:spacing w:after="4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Skills: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ab/>
              <w:t>JavaScript Development (Junior)</w:t>
            </w:r>
          </w:p>
          <w:p w14:paraId="0DA2E710" w14:textId="77777777" w:rsidR="00D2401D" w:rsidRDefault="00D2401D" w:rsidP="00D2401D">
            <w:pPr>
              <w:spacing w:after="45"/>
              <w:rPr>
                <w:rFonts w:ascii="Arial" w:eastAsia="Arial" w:hAnsi="Arial" w:cs="Arial"/>
                <w:sz w:val="20"/>
              </w:rPr>
            </w:pPr>
          </w:p>
          <w:p w14:paraId="3D86FC7F" w14:textId="77777777" w:rsidR="00D2401D" w:rsidRDefault="00D2401D" w:rsidP="00D2401D">
            <w:pPr>
              <w:spacing w:after="4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Institution: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ab/>
              <w:t>Udemy</w:t>
            </w:r>
          </w:p>
          <w:p w14:paraId="7E916A00" w14:textId="77777777" w:rsidR="00D2401D" w:rsidRDefault="00D2401D" w:rsidP="00D2401D">
            <w:pPr>
              <w:spacing w:after="4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Skills: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ab/>
              <w:t>C# Basics &amp; Fundamentals</w:t>
            </w:r>
          </w:p>
          <w:p w14:paraId="2B9C8859" w14:textId="77777777" w:rsidR="00D2401D" w:rsidRDefault="00D2401D" w:rsidP="00D2401D">
            <w:pPr>
              <w:spacing w:after="45"/>
              <w:rPr>
                <w:rFonts w:ascii="Arial" w:eastAsia="Arial" w:hAnsi="Arial" w:cs="Arial"/>
                <w:sz w:val="20"/>
              </w:rPr>
            </w:pPr>
          </w:p>
          <w:p w14:paraId="2F278C09" w14:textId="77777777" w:rsidR="00D2401D" w:rsidRDefault="00D2401D" w:rsidP="00D2401D">
            <w:pPr>
              <w:spacing w:after="4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Institution: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ab/>
              <w:t>Udemy</w:t>
            </w:r>
          </w:p>
          <w:p w14:paraId="4EA3D453" w14:textId="7C9A5D24" w:rsidR="00F61DF9" w:rsidRPr="00D2401D" w:rsidRDefault="00D2401D" w:rsidP="00D2401D">
            <w:pPr>
              <w:spacing w:after="4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Skills: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ab/>
              <w:t>JavaScript Development (Intermediate)</w:t>
            </w:r>
          </w:p>
        </w:tc>
      </w:tr>
    </w:tbl>
    <w:p w14:paraId="10DCAC47" w14:textId="3896B6CD" w:rsidR="00486277" w:rsidRPr="00CF1A49" w:rsidRDefault="002047DE" w:rsidP="00486277">
      <w:pPr>
        <w:pStyle w:val="Heading1"/>
      </w:pPr>
      <w:r>
        <w:lastRenderedPageBreak/>
        <w:t>Programming skills</w:t>
      </w:r>
      <w:r w:rsidR="00DA04A6">
        <w:t xml:space="preserve">                    Other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E2511F4" w14:textId="77777777" w:rsidTr="00CF1A49">
        <w:tc>
          <w:tcPr>
            <w:tcW w:w="4675" w:type="dxa"/>
          </w:tcPr>
          <w:p w14:paraId="7CC9E1F4" w14:textId="53C45B52" w:rsidR="001E3120" w:rsidRDefault="00E13AA0" w:rsidP="006E1507">
            <w:pPr>
              <w:pStyle w:val="ListBullet"/>
              <w:contextualSpacing w:val="0"/>
            </w:pPr>
            <w:r>
              <w:t>JavaScript</w:t>
            </w:r>
          </w:p>
          <w:p w14:paraId="2EF03D6B" w14:textId="6B0CB690" w:rsidR="00E13AA0" w:rsidRDefault="00E13AA0" w:rsidP="006E1507">
            <w:pPr>
              <w:pStyle w:val="ListBullet"/>
              <w:contextualSpacing w:val="0"/>
            </w:pPr>
            <w:r>
              <w:t>ASP.NET</w:t>
            </w:r>
          </w:p>
          <w:p w14:paraId="61C4A9BF" w14:textId="2F63850D" w:rsidR="00E13AA0" w:rsidRPr="006E1507" w:rsidRDefault="00E13AA0" w:rsidP="006E1507">
            <w:pPr>
              <w:pStyle w:val="ListBullet"/>
              <w:contextualSpacing w:val="0"/>
            </w:pPr>
            <w:r>
              <w:t>C#</w:t>
            </w:r>
          </w:p>
          <w:p w14:paraId="5C0FC90F" w14:textId="77777777" w:rsidR="001F4E6D" w:rsidRDefault="00E13AA0" w:rsidP="006E1507">
            <w:pPr>
              <w:pStyle w:val="ListBullet"/>
              <w:contextualSpacing w:val="0"/>
            </w:pPr>
            <w:r>
              <w:t>HTML5</w:t>
            </w:r>
          </w:p>
          <w:p w14:paraId="5D4FF793" w14:textId="77777777" w:rsidR="00E13AA0" w:rsidRDefault="00E13AA0" w:rsidP="006E1507">
            <w:pPr>
              <w:pStyle w:val="ListBullet"/>
              <w:contextualSpacing w:val="0"/>
            </w:pPr>
            <w:r>
              <w:t>CSS</w:t>
            </w:r>
          </w:p>
          <w:p w14:paraId="1D002FB6" w14:textId="77777777" w:rsidR="00E13AA0" w:rsidRDefault="00E13AA0" w:rsidP="006E1507">
            <w:pPr>
              <w:pStyle w:val="ListBullet"/>
              <w:contextualSpacing w:val="0"/>
            </w:pPr>
            <w:r>
              <w:t>jQuery</w:t>
            </w:r>
          </w:p>
          <w:p w14:paraId="66183E42" w14:textId="48F586DF" w:rsidR="00E13AA0" w:rsidRDefault="00E13AA0" w:rsidP="006E1507">
            <w:pPr>
              <w:pStyle w:val="ListBullet"/>
              <w:contextualSpacing w:val="0"/>
            </w:pPr>
            <w:r>
              <w:t>PowerShell</w:t>
            </w:r>
          </w:p>
          <w:p w14:paraId="07535AB3" w14:textId="646D2CB7" w:rsidR="00E13AA0" w:rsidRDefault="00E13AA0" w:rsidP="006E1507">
            <w:pPr>
              <w:pStyle w:val="ListBullet"/>
              <w:contextualSpacing w:val="0"/>
            </w:pPr>
            <w:r>
              <w:t>T-SQL &amp; SQL Server</w:t>
            </w:r>
          </w:p>
          <w:p w14:paraId="7DCA44F5" w14:textId="629FA625" w:rsidR="00E13AA0" w:rsidRDefault="00E13AA0" w:rsidP="006E1507">
            <w:pPr>
              <w:pStyle w:val="ListBullet"/>
              <w:contextualSpacing w:val="0"/>
            </w:pPr>
            <w:r>
              <w:t>GitHub &amp; Bitbucket Source Control</w:t>
            </w:r>
          </w:p>
          <w:p w14:paraId="4AB6E5FD" w14:textId="77777777" w:rsidR="00E13AA0" w:rsidRDefault="00E13AA0" w:rsidP="006E1507">
            <w:pPr>
              <w:pStyle w:val="ListBullet"/>
              <w:contextualSpacing w:val="0"/>
            </w:pPr>
            <w:r>
              <w:t>Daily Server Maintenance</w:t>
            </w:r>
          </w:p>
          <w:p w14:paraId="4F88D934" w14:textId="77777777" w:rsidR="00E13AA0" w:rsidRDefault="00E13AA0" w:rsidP="006E1507">
            <w:pPr>
              <w:pStyle w:val="ListBullet"/>
              <w:contextualSpacing w:val="0"/>
            </w:pPr>
            <w:r>
              <w:t>Jenkins (Automation of tasks)</w:t>
            </w:r>
          </w:p>
          <w:p w14:paraId="67EE3663" w14:textId="065DA7FD" w:rsidR="00E13AA0" w:rsidRPr="006E1507" w:rsidRDefault="00E13AA0" w:rsidP="00E13AA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313EABA1" w14:textId="08EFA693" w:rsidR="00DA04A6" w:rsidRPr="00DA04A6" w:rsidRDefault="00DA04A6" w:rsidP="00DA04A6">
            <w:pPr>
              <w:pStyle w:val="ListBullet"/>
              <w:numPr>
                <w:ilvl w:val="0"/>
                <w:numId w:val="0"/>
              </w:numPr>
              <w:ind w:left="360"/>
            </w:pPr>
            <w:r w:rsidRPr="00DA04A6">
              <w:t>I completed an STCW (Standards of Training, Certification and Watch keeping) course comprising of the following certificates</w:t>
            </w:r>
          </w:p>
          <w:p w14:paraId="6B1F45E6" w14:textId="77777777" w:rsidR="00DA04A6" w:rsidRPr="00DA04A6" w:rsidRDefault="00DA04A6" w:rsidP="00DA04A6">
            <w:pPr>
              <w:pStyle w:val="ListBullet"/>
            </w:pPr>
            <w:r w:rsidRPr="00DA04A6">
              <w:t>Elementary First Aid</w:t>
            </w:r>
          </w:p>
          <w:p w14:paraId="4C4B0399" w14:textId="77777777" w:rsidR="00DA04A6" w:rsidRPr="00DA04A6" w:rsidRDefault="00DA04A6" w:rsidP="00DA04A6">
            <w:pPr>
              <w:pStyle w:val="ListBullet"/>
            </w:pPr>
            <w:r w:rsidRPr="00DA04A6">
              <w:t>Personal Safety &amp; Social Responsibility</w:t>
            </w:r>
          </w:p>
          <w:p w14:paraId="74D5E2B0" w14:textId="77777777" w:rsidR="00DA04A6" w:rsidRPr="00DA04A6" w:rsidRDefault="00DA04A6" w:rsidP="00DA04A6">
            <w:pPr>
              <w:pStyle w:val="ListBullet"/>
            </w:pPr>
            <w:r w:rsidRPr="00DA04A6">
              <w:t>Personal Survival Techniques</w:t>
            </w:r>
          </w:p>
          <w:p w14:paraId="4C667F89" w14:textId="77777777" w:rsidR="00DA04A6" w:rsidRPr="00DA04A6" w:rsidRDefault="00DA04A6" w:rsidP="00DA04A6">
            <w:pPr>
              <w:pStyle w:val="ListBullet"/>
            </w:pPr>
            <w:r w:rsidRPr="00DA04A6">
              <w:t>Proficiency in Designated Security Duties</w:t>
            </w:r>
          </w:p>
          <w:p w14:paraId="5323AF23" w14:textId="77777777" w:rsidR="00DA04A6" w:rsidRPr="00DA04A6" w:rsidRDefault="00DA04A6" w:rsidP="00DA04A6">
            <w:pPr>
              <w:pStyle w:val="ListBullet"/>
            </w:pPr>
            <w:r w:rsidRPr="00DA04A6">
              <w:t>Fire Prevention &amp; Fire Fighting</w:t>
            </w:r>
          </w:p>
          <w:p w14:paraId="27EC4523" w14:textId="17B8A250" w:rsidR="001E3120" w:rsidRPr="006E1507" w:rsidRDefault="001E3120" w:rsidP="00E13AA0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B3E0CCA08FFE446397C88882182D3812"/>
        </w:placeholder>
        <w:temporary/>
        <w:showingPlcHdr/>
        <w15:appearance w15:val="hidden"/>
      </w:sdtPr>
      <w:sdtEndPr/>
      <w:sdtContent>
        <w:p w14:paraId="5F2E86FE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6A663F29" w14:textId="77777777" w:rsidR="00E13AA0" w:rsidRDefault="00E13AA0" w:rsidP="00E13AA0">
      <w:pPr>
        <w:spacing w:after="45"/>
        <w:rPr>
          <w:rFonts w:ascii="Arial" w:eastAsia="Arial" w:hAnsi="Arial" w:cs="Arial"/>
          <w:sz w:val="20"/>
        </w:rPr>
      </w:pPr>
    </w:p>
    <w:p w14:paraId="6F91F72A" w14:textId="77777777" w:rsidR="00E13AA0" w:rsidRDefault="00E13AA0" w:rsidP="00E13AA0">
      <w:pPr>
        <w:spacing w:after="4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For some fun, I developed my own simple Blackjack game. You can test out the game by browsing to the following link. The game is written with HTML, JavaScript and bootstrap.</w:t>
      </w:r>
    </w:p>
    <w:p w14:paraId="4DC3ECFC" w14:textId="640B0D13" w:rsidR="00E13AA0" w:rsidRDefault="00DA04A6" w:rsidP="00E13AA0">
      <w:pPr>
        <w:spacing w:after="4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The application also works dynamically with as many users that have been created.</w:t>
      </w:r>
    </w:p>
    <w:p w14:paraId="70675A95" w14:textId="17016F91" w:rsidR="00E13AA0" w:rsidRDefault="003A1263" w:rsidP="00E13AA0">
      <w:pPr>
        <w:spacing w:after="45"/>
        <w:rPr>
          <w:rStyle w:val="Hyperlink"/>
        </w:rPr>
      </w:pPr>
      <w:hyperlink r:id="rId7" w:history="1">
        <w:r w:rsidR="00E13AA0">
          <w:rPr>
            <w:rStyle w:val="Hyperlink"/>
          </w:rPr>
          <w:t>http://myblackjackgame.rubixdevelopment.co.za/BlackJack.html</w:t>
        </w:r>
      </w:hyperlink>
    </w:p>
    <w:p w14:paraId="2D21C31A" w14:textId="0346837B" w:rsidR="00DA04A6" w:rsidRDefault="00DA04A6" w:rsidP="00E13AA0">
      <w:pPr>
        <w:spacing w:after="45"/>
        <w:rPr>
          <w:rStyle w:val="Hyperlink"/>
        </w:rPr>
      </w:pPr>
    </w:p>
    <w:p w14:paraId="432EC0A7" w14:textId="4C21FF00" w:rsidR="00DA04A6" w:rsidRDefault="00DA04A6" w:rsidP="00E13AA0">
      <w:pPr>
        <w:spacing w:after="4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I am also an avid photographer, attempting to capture the perfect moments wherever I go. I have been fortunate to be able to travel to a few incredible places, allowing me to capture some incredible moments from all around the world. I am still busy creating my portfolio to be able to share these moments. </w:t>
      </w:r>
    </w:p>
    <w:p w14:paraId="3048F1FD" w14:textId="6B38A89C" w:rsidR="00DA04A6" w:rsidRDefault="00DA04A6" w:rsidP="006E1507"/>
    <w:p w14:paraId="77A95949" w14:textId="36D34606" w:rsidR="00796EAE" w:rsidRDefault="00796EAE" w:rsidP="006E1507"/>
    <w:p w14:paraId="62321B6F" w14:textId="37536790" w:rsidR="00796EAE" w:rsidRDefault="00796EAE" w:rsidP="006E1507"/>
    <w:p w14:paraId="15B8CAEB" w14:textId="6D4D5769" w:rsidR="00796EAE" w:rsidRDefault="00796EAE" w:rsidP="006E1507"/>
    <w:p w14:paraId="4B1F4045" w14:textId="08F16AEA" w:rsidR="00796EAE" w:rsidRDefault="00796EAE" w:rsidP="006E1507"/>
    <w:p w14:paraId="309F504D" w14:textId="6AD863C6" w:rsidR="00796EAE" w:rsidRDefault="00796EAE" w:rsidP="006E1507"/>
    <w:p w14:paraId="0A789FEA" w14:textId="509B8695" w:rsidR="00796EAE" w:rsidRDefault="00796EAE" w:rsidP="006E1507"/>
    <w:p w14:paraId="7986F344" w14:textId="492F828C" w:rsidR="00796EAE" w:rsidRDefault="00796EAE" w:rsidP="006E1507"/>
    <w:p w14:paraId="3EAFFEAA" w14:textId="00C99661" w:rsidR="00796EAE" w:rsidRDefault="00796EAE" w:rsidP="006E1507"/>
    <w:p w14:paraId="509AB9D0" w14:textId="5AD751B4" w:rsidR="00796EAE" w:rsidRDefault="00796EAE" w:rsidP="006E1507"/>
    <w:p w14:paraId="11665656" w14:textId="1E0AE2F5" w:rsidR="00796EAE" w:rsidRDefault="00796EAE" w:rsidP="006E1507"/>
    <w:p w14:paraId="22B18FF2" w14:textId="10EC0092" w:rsidR="00796EAE" w:rsidRDefault="00796EAE" w:rsidP="006E1507"/>
    <w:p w14:paraId="48DEA9B8" w14:textId="2121D907" w:rsidR="00796EAE" w:rsidRDefault="00796EAE" w:rsidP="006E1507"/>
    <w:p w14:paraId="2A8FAB93" w14:textId="64B5EB8F" w:rsidR="00796EAE" w:rsidRDefault="00796EAE" w:rsidP="006E1507"/>
    <w:p w14:paraId="321ABFE4" w14:textId="474059BB" w:rsidR="00796EAE" w:rsidRDefault="00796EAE" w:rsidP="006E1507"/>
    <w:p w14:paraId="0ABF34DA" w14:textId="645B4178" w:rsidR="00796EAE" w:rsidRDefault="00796EAE" w:rsidP="006E1507"/>
    <w:p w14:paraId="1BEB943A" w14:textId="37A243AC" w:rsidR="00796EAE" w:rsidRDefault="00796EAE" w:rsidP="006E1507"/>
    <w:p w14:paraId="670AE5B7" w14:textId="281B7B38" w:rsidR="00796EAE" w:rsidRDefault="00796EAE" w:rsidP="006E1507"/>
    <w:p w14:paraId="4152CFBC" w14:textId="20F84893" w:rsidR="00796EAE" w:rsidRDefault="00796EAE" w:rsidP="006E1507"/>
    <w:p w14:paraId="7004EABE" w14:textId="07AE75D6" w:rsidR="00796EAE" w:rsidRDefault="00796EAE" w:rsidP="006E1507"/>
    <w:p w14:paraId="4AEB3B21" w14:textId="3D483728" w:rsidR="00796EAE" w:rsidRDefault="00796EAE" w:rsidP="006E1507"/>
    <w:p w14:paraId="1678CF07" w14:textId="33AAFCAF" w:rsidR="00796EAE" w:rsidRDefault="00796EAE" w:rsidP="006E1507"/>
    <w:p w14:paraId="2B045391" w14:textId="6006A7A8" w:rsidR="00796EAE" w:rsidRDefault="00796EAE" w:rsidP="006E1507"/>
    <w:p w14:paraId="7A5ACAE5" w14:textId="77777777" w:rsidR="00796EAE" w:rsidRPr="006E1507" w:rsidRDefault="00796EAE" w:rsidP="006E1507"/>
    <w:sectPr w:rsidR="00796EAE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C522F" w14:textId="77777777" w:rsidR="003A1263" w:rsidRDefault="003A1263" w:rsidP="0068194B">
      <w:r>
        <w:separator/>
      </w:r>
    </w:p>
    <w:p w14:paraId="61D976A4" w14:textId="77777777" w:rsidR="003A1263" w:rsidRDefault="003A1263"/>
    <w:p w14:paraId="6EA959CD" w14:textId="77777777" w:rsidR="003A1263" w:rsidRDefault="003A1263"/>
  </w:endnote>
  <w:endnote w:type="continuationSeparator" w:id="0">
    <w:p w14:paraId="46132E0B" w14:textId="77777777" w:rsidR="003A1263" w:rsidRDefault="003A1263" w:rsidP="0068194B">
      <w:r>
        <w:continuationSeparator/>
      </w:r>
    </w:p>
    <w:p w14:paraId="68DA336F" w14:textId="77777777" w:rsidR="003A1263" w:rsidRDefault="003A1263"/>
    <w:p w14:paraId="15F4288E" w14:textId="77777777" w:rsidR="003A1263" w:rsidRDefault="003A12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C3115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72233" w14:textId="77777777" w:rsidR="003A1263" w:rsidRDefault="003A1263" w:rsidP="0068194B">
      <w:r>
        <w:separator/>
      </w:r>
    </w:p>
    <w:p w14:paraId="5707AB7C" w14:textId="77777777" w:rsidR="003A1263" w:rsidRDefault="003A1263"/>
    <w:p w14:paraId="5C4A8D49" w14:textId="77777777" w:rsidR="003A1263" w:rsidRDefault="003A1263"/>
  </w:footnote>
  <w:footnote w:type="continuationSeparator" w:id="0">
    <w:p w14:paraId="30483BFB" w14:textId="77777777" w:rsidR="003A1263" w:rsidRDefault="003A1263" w:rsidP="0068194B">
      <w:r>
        <w:continuationSeparator/>
      </w:r>
    </w:p>
    <w:p w14:paraId="5E31D769" w14:textId="77777777" w:rsidR="003A1263" w:rsidRDefault="003A1263"/>
    <w:p w14:paraId="3921BF12" w14:textId="77777777" w:rsidR="003A1263" w:rsidRDefault="003A12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08F4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E4968E" wp14:editId="6B70AD4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E32211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5035E3"/>
    <w:multiLevelType w:val="hybridMultilevel"/>
    <w:tmpl w:val="F2DEBB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95E85"/>
    <w:multiLevelType w:val="multilevel"/>
    <w:tmpl w:val="BFE68E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DCF44E2"/>
    <w:multiLevelType w:val="hybridMultilevel"/>
    <w:tmpl w:val="CC5EEE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5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1E"/>
    <w:rsid w:val="00000079"/>
    <w:rsid w:val="000001EF"/>
    <w:rsid w:val="00007322"/>
    <w:rsid w:val="00007728"/>
    <w:rsid w:val="00024584"/>
    <w:rsid w:val="00024730"/>
    <w:rsid w:val="00055E95"/>
    <w:rsid w:val="0007021F"/>
    <w:rsid w:val="00074013"/>
    <w:rsid w:val="000B2BA5"/>
    <w:rsid w:val="000C51B4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B0A1E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47DE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5303"/>
    <w:rsid w:val="002F7DD1"/>
    <w:rsid w:val="00307140"/>
    <w:rsid w:val="003153A8"/>
    <w:rsid w:val="00316DFF"/>
    <w:rsid w:val="00325B57"/>
    <w:rsid w:val="00336056"/>
    <w:rsid w:val="003544E1"/>
    <w:rsid w:val="00366398"/>
    <w:rsid w:val="003A0632"/>
    <w:rsid w:val="003A1263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35B3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14B1"/>
    <w:rsid w:val="0074403D"/>
    <w:rsid w:val="00746D44"/>
    <w:rsid w:val="007538DC"/>
    <w:rsid w:val="00757803"/>
    <w:rsid w:val="0078566A"/>
    <w:rsid w:val="0079206B"/>
    <w:rsid w:val="00796076"/>
    <w:rsid w:val="00796EAE"/>
    <w:rsid w:val="007A01C2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265F"/>
    <w:rsid w:val="008A6538"/>
    <w:rsid w:val="008C7056"/>
    <w:rsid w:val="008F3B14"/>
    <w:rsid w:val="00901899"/>
    <w:rsid w:val="0090344B"/>
    <w:rsid w:val="00905715"/>
    <w:rsid w:val="009130FB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66ED6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562A0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01D"/>
    <w:rsid w:val="00D243A9"/>
    <w:rsid w:val="00D305E5"/>
    <w:rsid w:val="00D37CD3"/>
    <w:rsid w:val="00D66A52"/>
    <w:rsid w:val="00D66EFA"/>
    <w:rsid w:val="00D72A2D"/>
    <w:rsid w:val="00D9521A"/>
    <w:rsid w:val="00DA04A6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3AA0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AB84E"/>
  <w15:chartTrackingRefBased/>
  <w15:docId w15:val="{40953158-4255-4B0C-9119-6BB5BCB7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myblackjackgame.rubixdevelopment.co.za/BlackJack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le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DBC3513F0454E7BBA70C9A42F427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03293-EADC-447A-9615-AD1380DFE4DD}"/>
      </w:docPartPr>
      <w:docPartBody>
        <w:p w:rsidR="00D93980" w:rsidRDefault="00CE1195">
          <w:pPr>
            <w:pStyle w:val="7DBC3513F0454E7BBA70C9A42F4278BA"/>
          </w:pPr>
          <w:r w:rsidRPr="00CF1A49">
            <w:t>·</w:t>
          </w:r>
        </w:p>
      </w:docPartBody>
    </w:docPart>
    <w:docPart>
      <w:docPartPr>
        <w:name w:val="A53BAD1A2AB04DB18C045530289E5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27B0E-F1CF-478F-A290-1052926D7ED5}"/>
      </w:docPartPr>
      <w:docPartBody>
        <w:p w:rsidR="00D93980" w:rsidRDefault="00CE1195">
          <w:pPr>
            <w:pStyle w:val="A53BAD1A2AB04DB18C045530289E5E61"/>
          </w:pPr>
          <w:r w:rsidRPr="00CF1A49">
            <w:t>Experience</w:t>
          </w:r>
        </w:p>
      </w:docPartBody>
    </w:docPart>
    <w:docPart>
      <w:docPartPr>
        <w:name w:val="95F7B9C8DAC4465092D2C3EF674A3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8A47A-0D48-44EE-A855-CE65CFB45148}"/>
      </w:docPartPr>
      <w:docPartBody>
        <w:p w:rsidR="00D93980" w:rsidRDefault="00CE1195">
          <w:pPr>
            <w:pStyle w:val="95F7B9C8DAC4465092D2C3EF674A39F7"/>
          </w:pPr>
          <w:r w:rsidRPr="00CF1A49">
            <w:t>Education</w:t>
          </w:r>
        </w:p>
      </w:docPartBody>
    </w:docPart>
    <w:docPart>
      <w:docPartPr>
        <w:name w:val="B3E0CCA08FFE446397C88882182D3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05772-0C77-414E-A3D1-24614830ED75}"/>
      </w:docPartPr>
      <w:docPartBody>
        <w:p w:rsidR="00D93980" w:rsidRDefault="00CE1195">
          <w:pPr>
            <w:pStyle w:val="B3E0CCA08FFE446397C88882182D3812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95"/>
    <w:rsid w:val="00C35A56"/>
    <w:rsid w:val="00CA6FC8"/>
    <w:rsid w:val="00CE1195"/>
    <w:rsid w:val="00D9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DBC3513F0454E7BBA70C9A42F4278BA">
    <w:name w:val="7DBC3513F0454E7BBA70C9A42F4278BA"/>
  </w:style>
  <w:style w:type="paragraph" w:customStyle="1" w:styleId="A53BAD1A2AB04DB18C045530289E5E61">
    <w:name w:val="A53BAD1A2AB04DB18C045530289E5E6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5F7B9C8DAC4465092D2C3EF674A39F7">
    <w:name w:val="95F7B9C8DAC4465092D2C3EF674A39F7"/>
  </w:style>
  <w:style w:type="paragraph" w:customStyle="1" w:styleId="B3E0CCA08FFE446397C88882182D3812">
    <w:name w:val="B3E0CCA08FFE446397C88882182D38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273</TotalTime>
  <Pages>5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 Turnbull</cp:lastModifiedBy>
  <cp:revision>6</cp:revision>
  <dcterms:created xsi:type="dcterms:W3CDTF">2021-02-13T00:10:00Z</dcterms:created>
  <dcterms:modified xsi:type="dcterms:W3CDTF">2021-03-16T16:52:00Z</dcterms:modified>
  <cp:category/>
</cp:coreProperties>
</file>